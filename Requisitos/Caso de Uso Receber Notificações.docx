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A8D" w:rsidRDefault="006A6EB7">
      <w:pPr>
        <w:pStyle w:val="Ttulo"/>
      </w:pPr>
      <w:r>
        <w:t>AUX MEMORY</w:t>
      </w:r>
    </w:p>
    <w:p w:rsidR="00285ED7" w:rsidRDefault="00285ED7">
      <w:pPr>
        <w:pStyle w:val="Ttulo"/>
      </w:pPr>
      <w:r>
        <w:br/>
        <w:t xml:space="preserve">Caso de Uso: </w:t>
      </w:r>
      <w:r w:rsidR="007D03F2">
        <w:t>Receber Notificações</w:t>
      </w:r>
    </w:p>
    <w:p w:rsidR="00285ED7" w:rsidRDefault="00285ED7">
      <w:pPr>
        <w:pStyle w:val="Ttulo1"/>
      </w:pPr>
      <w:r>
        <w:t>Descrição Resumida</w:t>
      </w:r>
    </w:p>
    <w:p w:rsidR="00285ED7" w:rsidRPr="003C6BB0" w:rsidRDefault="00CB6D33">
      <w:pPr>
        <w:pStyle w:val="Corpodetexto"/>
      </w:pPr>
      <w:r>
        <w:t>Paciente</w:t>
      </w:r>
      <w:r w:rsidR="00BD13FA">
        <w:t xml:space="preserve"> deve</w:t>
      </w:r>
      <w:r w:rsidR="007D03F2">
        <w:t xml:space="preserve"> receber as notificações via alerta sonoro e </w:t>
      </w:r>
      <w:r w:rsidR="00F61613">
        <w:t>visual</w:t>
      </w:r>
      <w:r w:rsidR="007D03F2">
        <w:t xml:space="preserve"> no celular</w:t>
      </w:r>
      <w:r w:rsidR="00BD13FA">
        <w:t>.</w:t>
      </w:r>
    </w:p>
    <w:p w:rsidR="00285ED7" w:rsidRDefault="00285ED7">
      <w:pPr>
        <w:pStyle w:val="Ttulo1"/>
      </w:pPr>
      <w:r>
        <w:t>Descrição dos Atores</w:t>
      </w:r>
    </w:p>
    <w:p w:rsidR="00786112" w:rsidRPr="00786112" w:rsidRDefault="00786112" w:rsidP="00786112"/>
    <w:p w:rsidR="00786112" w:rsidRDefault="00786112" w:rsidP="00786112">
      <w:pPr>
        <w:pStyle w:val="Ttulo2"/>
      </w:pPr>
      <w:r>
        <w:t>Paciente</w:t>
      </w:r>
    </w:p>
    <w:p w:rsidR="00CB6D33" w:rsidRPr="00CB6D33" w:rsidRDefault="00CB6D33" w:rsidP="00CB6D33"/>
    <w:p w:rsidR="00D35655" w:rsidRDefault="00D35655" w:rsidP="00D35655">
      <w:pPr>
        <w:pStyle w:val="Ttulo1"/>
      </w:pPr>
      <w:r>
        <w:t>Pré-condições</w:t>
      </w:r>
    </w:p>
    <w:p w:rsidR="00D35655" w:rsidRPr="00D35655" w:rsidRDefault="00D35655" w:rsidP="00D35655"/>
    <w:p w:rsidR="00C21B60" w:rsidRDefault="00E16A90" w:rsidP="00E16A90">
      <w:pPr>
        <w:pStyle w:val="Corpodetexto"/>
        <w:numPr>
          <w:ilvl w:val="0"/>
          <w:numId w:val="13"/>
        </w:numPr>
      </w:pPr>
      <w:r>
        <w:t>O Medicamento deve estar cadastrado no sistema.</w:t>
      </w:r>
    </w:p>
    <w:p w:rsidR="00E16A90" w:rsidRDefault="00E16A90" w:rsidP="00E16A90">
      <w:pPr>
        <w:pStyle w:val="Corpodetexto"/>
        <w:numPr>
          <w:ilvl w:val="0"/>
          <w:numId w:val="13"/>
        </w:numPr>
      </w:pPr>
      <w:r>
        <w:t>As informações adicionais sobre o medicamento devem ter sido cedidas.</w:t>
      </w:r>
    </w:p>
    <w:p w:rsidR="00E16A90" w:rsidRDefault="00E16A90" w:rsidP="00E16A90">
      <w:pPr>
        <w:pStyle w:val="Corpodetexto"/>
        <w:numPr>
          <w:ilvl w:val="0"/>
          <w:numId w:val="13"/>
        </w:numPr>
      </w:pPr>
      <w:r>
        <w:t>A hora do Telefone Móvel deve estar corretamente ajustada.</w:t>
      </w:r>
    </w:p>
    <w:p w:rsidR="00E16A90" w:rsidRDefault="00E16A90">
      <w:pPr>
        <w:pStyle w:val="Corpodetexto"/>
      </w:pPr>
    </w:p>
    <w:p w:rsidR="00D35655" w:rsidRDefault="00D35655">
      <w:pPr>
        <w:pStyle w:val="Corpodetexto"/>
      </w:pPr>
    </w:p>
    <w:p w:rsidR="00285ED7" w:rsidRDefault="00285ED7">
      <w:pPr>
        <w:pStyle w:val="Ttulo1"/>
      </w:pPr>
      <w:r>
        <w:t>Fluxo Principal</w:t>
      </w:r>
    </w:p>
    <w:p w:rsidR="00CB6D33" w:rsidRPr="00CB6D33" w:rsidRDefault="00CB6D33" w:rsidP="00CB6D33"/>
    <w:p w:rsidR="00AB12A0" w:rsidRDefault="00D35655" w:rsidP="00AB12A0">
      <w:pPr>
        <w:pStyle w:val="Corpodetexto"/>
        <w:numPr>
          <w:ilvl w:val="0"/>
          <w:numId w:val="5"/>
        </w:numPr>
      </w:pPr>
      <w:r>
        <w:t xml:space="preserve">FP01. </w:t>
      </w:r>
      <w:r w:rsidR="00F61613">
        <w:t>Gatilho dispara e rotina ativa o funcionamento do alarme.</w:t>
      </w:r>
    </w:p>
    <w:p w:rsidR="00285ED7" w:rsidRDefault="00D35655" w:rsidP="00AB12A0">
      <w:pPr>
        <w:pStyle w:val="Corpodetexto"/>
        <w:numPr>
          <w:ilvl w:val="0"/>
          <w:numId w:val="5"/>
        </w:numPr>
      </w:pPr>
      <w:r>
        <w:t xml:space="preserve">FP02. </w:t>
      </w:r>
      <w:r w:rsidR="00F61613">
        <w:t>A hora cadastrada bate com a hora do mobile.</w:t>
      </w:r>
    </w:p>
    <w:p w:rsidR="00285ED7" w:rsidRPr="003C6BB0" w:rsidRDefault="00D35655">
      <w:pPr>
        <w:pStyle w:val="Corpodetexto"/>
        <w:numPr>
          <w:ilvl w:val="0"/>
          <w:numId w:val="5"/>
        </w:numPr>
      </w:pPr>
      <w:r>
        <w:t xml:space="preserve">FP03. </w:t>
      </w:r>
      <w:r w:rsidR="00F61613">
        <w:t>Rotina apresenta tela com as informações sobre o medicamento.</w:t>
      </w:r>
    </w:p>
    <w:p w:rsidR="00285ED7" w:rsidRDefault="00D35655">
      <w:pPr>
        <w:pStyle w:val="Corpodetexto"/>
        <w:numPr>
          <w:ilvl w:val="0"/>
          <w:numId w:val="5"/>
        </w:numPr>
      </w:pPr>
      <w:r>
        <w:t xml:space="preserve">FP04. </w:t>
      </w:r>
      <w:r w:rsidR="00F61613">
        <w:t>Rotina apresenta sinal sonoro junto à tela (parte gráfica).</w:t>
      </w:r>
    </w:p>
    <w:p w:rsidR="00A47C8F" w:rsidRDefault="00D35655">
      <w:pPr>
        <w:pStyle w:val="Corpodetexto"/>
        <w:numPr>
          <w:ilvl w:val="0"/>
          <w:numId w:val="5"/>
        </w:numPr>
      </w:pPr>
      <w:r>
        <w:t xml:space="preserve">FP05. </w:t>
      </w:r>
      <w:r w:rsidR="00F61613">
        <w:t>Sistema aceita esses sinais, gráficos e sonoros, durante 2 min.</w:t>
      </w:r>
    </w:p>
    <w:p w:rsidR="00A47C8F" w:rsidRDefault="00D35655">
      <w:pPr>
        <w:pStyle w:val="Corpodetexto"/>
        <w:numPr>
          <w:ilvl w:val="0"/>
          <w:numId w:val="5"/>
        </w:numPr>
      </w:pPr>
      <w:r>
        <w:t xml:space="preserve">FP06. </w:t>
      </w:r>
      <w:r w:rsidR="00F61613">
        <w:t>Rotina encerra o sistema de sinais.</w:t>
      </w:r>
    </w:p>
    <w:p w:rsidR="00A47C8F" w:rsidRDefault="00D35655">
      <w:pPr>
        <w:pStyle w:val="Corpodetexto"/>
        <w:numPr>
          <w:ilvl w:val="0"/>
          <w:numId w:val="5"/>
        </w:numPr>
      </w:pPr>
      <w:r>
        <w:t>FP07.</w:t>
      </w:r>
      <w:r w:rsidR="00735715">
        <w:t xml:space="preserve"> </w:t>
      </w:r>
      <w:r w:rsidR="00F61613">
        <w:t>Caso de Uso encerrado.</w:t>
      </w:r>
      <w:bookmarkStart w:id="0" w:name="_GoBack"/>
      <w:bookmarkEnd w:id="0"/>
    </w:p>
    <w:p w:rsidR="00CB6D33" w:rsidRPr="003C6BB0" w:rsidRDefault="00CB6D33" w:rsidP="00CB6D33">
      <w:pPr>
        <w:pStyle w:val="Corpodetexto"/>
        <w:ind w:left="1440"/>
      </w:pPr>
    </w:p>
    <w:p w:rsidR="00285ED7" w:rsidRDefault="003C6BB0">
      <w:pPr>
        <w:pStyle w:val="Ttulo1"/>
      </w:pPr>
      <w:r>
        <w:t>Fluxos Alternativos</w:t>
      </w:r>
    </w:p>
    <w:p w:rsidR="004E37DB" w:rsidRPr="004E37DB" w:rsidRDefault="004E37DB" w:rsidP="004E37DB"/>
    <w:p w:rsidR="00285ED7" w:rsidRDefault="00A9621B">
      <w:pPr>
        <w:pStyle w:val="Ttulo2"/>
      </w:pPr>
      <w:r>
        <w:t>Não receber as notificações com sucesso.</w:t>
      </w:r>
    </w:p>
    <w:p w:rsidR="00285ED7" w:rsidRDefault="003C6BB0">
      <w:pPr>
        <w:pStyle w:val="Corpodetexto"/>
      </w:pPr>
      <w:r>
        <w:t xml:space="preserve">Se no </w:t>
      </w:r>
      <w:r w:rsidR="00B22B82">
        <w:t xml:space="preserve">passo </w:t>
      </w:r>
      <w:proofErr w:type="gramStart"/>
      <w:r w:rsidR="00B22B82">
        <w:t>3</w:t>
      </w:r>
      <w:proofErr w:type="gramEnd"/>
      <w:r>
        <w:t xml:space="preserve"> do Fluxo Principal o </w:t>
      </w:r>
      <w:r w:rsidR="00B22B82">
        <w:t xml:space="preserve">Paciente digita alguma das informações inválidas, </w:t>
      </w:r>
      <w:r>
        <w:t xml:space="preserve">então </w:t>
      </w:r>
      <w:r w:rsidR="00B22B82">
        <w:t>:</w:t>
      </w:r>
    </w:p>
    <w:p w:rsidR="00285ED7" w:rsidRDefault="00971484">
      <w:pPr>
        <w:pStyle w:val="Corpodetexto"/>
        <w:numPr>
          <w:ilvl w:val="0"/>
          <w:numId w:val="8"/>
        </w:numPr>
      </w:pPr>
      <w:r>
        <w:t>FA1. 01 – Sistema mostra mensagem em tela, indicando campo inválido;</w:t>
      </w:r>
    </w:p>
    <w:p w:rsidR="00971484" w:rsidRDefault="00971484">
      <w:pPr>
        <w:pStyle w:val="Corpodetexto"/>
        <w:numPr>
          <w:ilvl w:val="0"/>
          <w:numId w:val="8"/>
        </w:numPr>
      </w:pPr>
      <w:r>
        <w:t xml:space="preserve">FA1. 02 – Ao fechar a caixa de diálogo, sistema retorna para passo “3” do </w:t>
      </w:r>
      <w:proofErr w:type="gramStart"/>
      <w:r>
        <w:t>F.P</w:t>
      </w:r>
      <w:proofErr w:type="gramEnd"/>
    </w:p>
    <w:p w:rsidR="00D82C38" w:rsidRDefault="00D82C38" w:rsidP="00D82C38">
      <w:pPr>
        <w:pStyle w:val="Corpodetexto"/>
        <w:ind w:left="1440"/>
      </w:pPr>
    </w:p>
    <w:p w:rsidR="00AB1A8D" w:rsidRDefault="00AB1A8D" w:rsidP="00D82C38">
      <w:pPr>
        <w:pStyle w:val="Corpodetexto"/>
        <w:ind w:left="1440"/>
      </w:pPr>
    </w:p>
    <w:p w:rsidR="00AB1A8D" w:rsidRDefault="00AB1A8D" w:rsidP="00D82C38">
      <w:pPr>
        <w:pStyle w:val="Corpodetexto"/>
        <w:ind w:left="1440"/>
      </w:pPr>
    </w:p>
    <w:p w:rsidR="00D82C38" w:rsidRPr="00D82C38" w:rsidRDefault="00D82C38" w:rsidP="00D82C38">
      <w:pPr>
        <w:pStyle w:val="Corpodetexto"/>
        <w:ind w:left="1440"/>
        <w:rPr>
          <w:b/>
        </w:rPr>
      </w:pPr>
    </w:p>
    <w:p w:rsidR="00D82C38" w:rsidRDefault="00285ED7" w:rsidP="00D82C38">
      <w:pPr>
        <w:pStyle w:val="Ttulo1"/>
      </w:pPr>
      <w:proofErr w:type="spellStart"/>
      <w:r>
        <w:t>Subfluxos</w:t>
      </w:r>
      <w:proofErr w:type="spellEnd"/>
      <w:r>
        <w:t xml:space="preserve"> </w:t>
      </w:r>
    </w:p>
    <w:p w:rsidR="00D82C38" w:rsidRPr="00D82C38" w:rsidRDefault="00D82C38" w:rsidP="00D82C38"/>
    <w:p w:rsidR="00285ED7" w:rsidRDefault="00285ED7">
      <w:pPr>
        <w:pStyle w:val="Ttulo1"/>
      </w:pPr>
      <w:r>
        <w:t>Cenários Principais</w:t>
      </w:r>
    </w:p>
    <w:p w:rsidR="00451FAA" w:rsidRDefault="00D52F02" w:rsidP="00451FAA">
      <w:pPr>
        <w:pStyle w:val="Ttulo2"/>
      </w:pPr>
      <w:r>
        <w:t>Receber notificações com sucesso.</w:t>
      </w:r>
    </w:p>
    <w:p w:rsidR="00451FAA" w:rsidRPr="00451FAA" w:rsidRDefault="00451FAA" w:rsidP="00451FAA"/>
    <w:p w:rsidR="00451FAA" w:rsidRPr="003C6BB0" w:rsidRDefault="00451FAA" w:rsidP="00451FAA">
      <w:pPr>
        <w:pStyle w:val="Corpodetexto"/>
        <w:numPr>
          <w:ilvl w:val="0"/>
          <w:numId w:val="10"/>
        </w:numPr>
      </w:pPr>
      <w:r>
        <w:t>FP01 - Paciente está na tela de cadastro de medicamentos;</w:t>
      </w:r>
    </w:p>
    <w:p w:rsidR="00451FAA" w:rsidRDefault="00451FAA" w:rsidP="00451FAA">
      <w:pPr>
        <w:pStyle w:val="Corpodetexto"/>
        <w:numPr>
          <w:ilvl w:val="0"/>
          <w:numId w:val="10"/>
        </w:numPr>
      </w:pPr>
      <w:r>
        <w:t xml:space="preserve">FP02 - </w:t>
      </w:r>
      <w:r w:rsidRPr="00A47C8F">
        <w:t>Paciente</w:t>
      </w:r>
      <w:r>
        <w:t xml:space="preserve"> </w:t>
      </w:r>
      <w:r w:rsidRPr="00A47C8F">
        <w:t>clica</w:t>
      </w:r>
      <w:r>
        <w:t xml:space="preserve"> no </w:t>
      </w:r>
      <w:r w:rsidRPr="00A47C8F">
        <w:t>botão</w:t>
      </w:r>
      <w:r>
        <w:t xml:space="preserve"> </w:t>
      </w:r>
      <w:r w:rsidRPr="00A47C8F">
        <w:t>cadastrar</w:t>
      </w:r>
      <w:r>
        <w:t xml:space="preserve"> para abrir formulário;</w:t>
      </w:r>
    </w:p>
    <w:p w:rsidR="00451FAA" w:rsidRPr="003C6BB0" w:rsidRDefault="00451FAA" w:rsidP="00451FAA">
      <w:pPr>
        <w:pStyle w:val="Corpodetexto"/>
        <w:numPr>
          <w:ilvl w:val="0"/>
          <w:numId w:val="10"/>
        </w:numPr>
      </w:pPr>
      <w:r>
        <w:t>FP03 - Paciente escreve na tela o nome do medicamento;</w:t>
      </w:r>
    </w:p>
    <w:p w:rsidR="00451FAA" w:rsidRDefault="00451FAA" w:rsidP="00451FAA">
      <w:pPr>
        <w:pStyle w:val="Corpodetexto"/>
        <w:numPr>
          <w:ilvl w:val="0"/>
          <w:numId w:val="10"/>
        </w:numPr>
      </w:pPr>
      <w:r>
        <w:t>FP04 - Paciente escolhe o tipo de medicamento;</w:t>
      </w:r>
    </w:p>
    <w:p w:rsidR="00451FAA" w:rsidRDefault="00451FAA" w:rsidP="00451FAA">
      <w:pPr>
        <w:pStyle w:val="Corpodetexto"/>
        <w:numPr>
          <w:ilvl w:val="0"/>
          <w:numId w:val="10"/>
        </w:numPr>
      </w:pPr>
      <w:r>
        <w:t>FP05 - Paciente inclui informações adicionais;</w:t>
      </w:r>
    </w:p>
    <w:p w:rsidR="00451FAA" w:rsidRDefault="00451FAA" w:rsidP="00451FAA">
      <w:pPr>
        <w:pStyle w:val="Corpodetexto"/>
        <w:numPr>
          <w:ilvl w:val="0"/>
          <w:numId w:val="10"/>
        </w:numPr>
      </w:pPr>
      <w:r>
        <w:t>FP06 - Paciente clica no botão “Salvar informações”;</w:t>
      </w:r>
    </w:p>
    <w:p w:rsidR="00451FAA" w:rsidRDefault="00451FAA" w:rsidP="00451FAA">
      <w:pPr>
        <w:pStyle w:val="Corpodetexto"/>
        <w:numPr>
          <w:ilvl w:val="0"/>
          <w:numId w:val="10"/>
        </w:numPr>
      </w:pPr>
      <w:r>
        <w:t>FP07 - Cadastro realizado com sucesso.</w:t>
      </w:r>
    </w:p>
    <w:p w:rsidR="00451FAA" w:rsidRDefault="00451FAA" w:rsidP="00451FAA">
      <w:pPr>
        <w:pStyle w:val="Corpodetexto"/>
        <w:tabs>
          <w:tab w:val="left" w:pos="3897"/>
        </w:tabs>
        <w:ind w:left="1440"/>
      </w:pPr>
      <w:r>
        <w:tab/>
      </w:r>
    </w:p>
    <w:p w:rsidR="00451FAA" w:rsidRDefault="00D52F02" w:rsidP="00451FAA">
      <w:pPr>
        <w:pStyle w:val="Corpodetexto"/>
        <w:numPr>
          <w:ilvl w:val="1"/>
          <w:numId w:val="1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Não receber notificações com sucesso.</w:t>
      </w:r>
    </w:p>
    <w:p w:rsidR="00AD18FD" w:rsidRDefault="00AD18FD" w:rsidP="00AD18FD">
      <w:pPr>
        <w:pStyle w:val="Corpodetexto"/>
        <w:ind w:left="1800"/>
        <w:rPr>
          <w:rFonts w:ascii="Arial" w:hAnsi="Arial" w:cs="Arial"/>
          <w:b/>
        </w:rPr>
      </w:pPr>
    </w:p>
    <w:p w:rsidR="00FE13B5" w:rsidRPr="003C6BB0" w:rsidRDefault="00FE13B5" w:rsidP="00AD18FD">
      <w:pPr>
        <w:pStyle w:val="Corpodetexto"/>
        <w:numPr>
          <w:ilvl w:val="0"/>
          <w:numId w:val="12"/>
        </w:numPr>
      </w:pPr>
      <w:r>
        <w:t>FP01 - Paciente está na tela de cadastro de medicamentos;</w:t>
      </w:r>
    </w:p>
    <w:p w:rsidR="00FE13B5" w:rsidRDefault="00FE13B5" w:rsidP="00AD18FD">
      <w:pPr>
        <w:pStyle w:val="Corpodetexto"/>
        <w:numPr>
          <w:ilvl w:val="0"/>
          <w:numId w:val="12"/>
        </w:numPr>
      </w:pPr>
      <w:r>
        <w:t xml:space="preserve">FP02 - </w:t>
      </w:r>
      <w:r w:rsidRPr="00A47C8F">
        <w:t>Paciente</w:t>
      </w:r>
      <w:r>
        <w:t xml:space="preserve"> </w:t>
      </w:r>
      <w:r w:rsidRPr="00A47C8F">
        <w:t>clica</w:t>
      </w:r>
      <w:r>
        <w:t xml:space="preserve"> no </w:t>
      </w:r>
      <w:r w:rsidRPr="00A47C8F">
        <w:t>botão</w:t>
      </w:r>
      <w:r>
        <w:t xml:space="preserve"> </w:t>
      </w:r>
      <w:r w:rsidRPr="00A47C8F">
        <w:t>cadastrar</w:t>
      </w:r>
      <w:r>
        <w:t xml:space="preserve"> para abrir formulário;</w:t>
      </w:r>
    </w:p>
    <w:p w:rsidR="00451FAA" w:rsidRDefault="00FE13B5" w:rsidP="00AD18FD">
      <w:pPr>
        <w:pStyle w:val="Corpodetexto"/>
        <w:numPr>
          <w:ilvl w:val="0"/>
          <w:numId w:val="12"/>
        </w:numPr>
      </w:pPr>
      <w:r>
        <w:t>FP03 - Paciente escreve na tela o nome do medicamento;</w:t>
      </w:r>
    </w:p>
    <w:p w:rsidR="00FE13B5" w:rsidRDefault="00FE13B5" w:rsidP="00AD18FD">
      <w:pPr>
        <w:pStyle w:val="Corpodetexto"/>
        <w:numPr>
          <w:ilvl w:val="0"/>
          <w:numId w:val="12"/>
        </w:numPr>
      </w:pPr>
      <w:r>
        <w:t>FA1. 01 – Sistema mostra mensagem em tela, indicando campo inválido;</w:t>
      </w:r>
    </w:p>
    <w:p w:rsidR="00FE13B5" w:rsidRDefault="00FE13B5" w:rsidP="00AD18FD">
      <w:pPr>
        <w:pStyle w:val="Corpodetexto"/>
        <w:numPr>
          <w:ilvl w:val="0"/>
          <w:numId w:val="12"/>
        </w:numPr>
      </w:pPr>
      <w:r>
        <w:t xml:space="preserve">FA1. 02 – Ao fechar a caixa de diálogo, sistema retorna para passo “3” do </w:t>
      </w:r>
      <w:proofErr w:type="gramStart"/>
      <w:r>
        <w:t>F.P</w:t>
      </w:r>
      <w:proofErr w:type="gramEnd"/>
    </w:p>
    <w:p w:rsidR="00FE13B5" w:rsidRPr="003C6BB0" w:rsidRDefault="00FE13B5" w:rsidP="00AD18FD">
      <w:pPr>
        <w:pStyle w:val="Corpodetexto"/>
        <w:numPr>
          <w:ilvl w:val="0"/>
          <w:numId w:val="12"/>
        </w:numPr>
      </w:pPr>
      <w:r>
        <w:t>FP03 - Paciente escreve na tela o nome do medicamento;</w:t>
      </w:r>
    </w:p>
    <w:p w:rsidR="00FE13B5" w:rsidRDefault="00FE13B5" w:rsidP="00AD18FD">
      <w:pPr>
        <w:pStyle w:val="Corpodetexto"/>
        <w:numPr>
          <w:ilvl w:val="0"/>
          <w:numId w:val="12"/>
        </w:numPr>
      </w:pPr>
      <w:r>
        <w:t>FP04 - Paciente escolhe o tipo de medicamento;</w:t>
      </w:r>
    </w:p>
    <w:p w:rsidR="00FE13B5" w:rsidRDefault="00FE13B5" w:rsidP="00AD18FD">
      <w:pPr>
        <w:pStyle w:val="Corpodetexto"/>
        <w:numPr>
          <w:ilvl w:val="0"/>
          <w:numId w:val="12"/>
        </w:numPr>
      </w:pPr>
      <w:r>
        <w:t>FP05 - Paciente inclui informações adicionais;</w:t>
      </w:r>
    </w:p>
    <w:p w:rsidR="00FE13B5" w:rsidRDefault="00FE13B5" w:rsidP="00AD18FD">
      <w:pPr>
        <w:pStyle w:val="Corpodetexto"/>
        <w:numPr>
          <w:ilvl w:val="0"/>
          <w:numId w:val="12"/>
        </w:numPr>
      </w:pPr>
      <w:r>
        <w:t>FP06 - Paciente clica no botão “Salvar informações”;</w:t>
      </w:r>
    </w:p>
    <w:p w:rsidR="00FE13B5" w:rsidRDefault="00FE13B5" w:rsidP="00AD18FD">
      <w:pPr>
        <w:pStyle w:val="Corpodetexto"/>
        <w:numPr>
          <w:ilvl w:val="0"/>
          <w:numId w:val="12"/>
        </w:numPr>
      </w:pPr>
      <w:r>
        <w:t>FA2. 01 Exibe na tela “Informações serão descartadas, Continuar?”.</w:t>
      </w:r>
    </w:p>
    <w:p w:rsidR="00FE13B5" w:rsidRDefault="00FE13B5" w:rsidP="00AD18FD">
      <w:pPr>
        <w:pStyle w:val="Corpodetexto"/>
        <w:numPr>
          <w:ilvl w:val="0"/>
          <w:numId w:val="12"/>
        </w:numPr>
      </w:pPr>
      <w:r>
        <w:t>FA2. 02 Se paciente clica em “Sim” Programa retorna a sua tela inicial.</w:t>
      </w:r>
    </w:p>
    <w:p w:rsidR="00FE13B5" w:rsidRPr="003C6BB0" w:rsidRDefault="00FE13B5" w:rsidP="00AD18FD">
      <w:pPr>
        <w:pStyle w:val="Corpodetexto"/>
        <w:numPr>
          <w:ilvl w:val="0"/>
          <w:numId w:val="12"/>
        </w:numPr>
      </w:pPr>
      <w:r>
        <w:t xml:space="preserve">FA2. 03 Se paciente clica em “Não” Caso de Uso continua no passo </w:t>
      </w:r>
      <w:proofErr w:type="gramStart"/>
      <w:r>
        <w:t>6</w:t>
      </w:r>
      <w:proofErr w:type="gramEnd"/>
      <w:r w:rsidR="00D35655">
        <w:t xml:space="preserve"> do F.P</w:t>
      </w:r>
      <w:r>
        <w:t>.</w:t>
      </w:r>
    </w:p>
    <w:p w:rsidR="00FE13B5" w:rsidRDefault="00FE13B5" w:rsidP="00AD18FD">
      <w:pPr>
        <w:pStyle w:val="Corpodetexto"/>
        <w:numPr>
          <w:ilvl w:val="0"/>
          <w:numId w:val="12"/>
        </w:numPr>
      </w:pPr>
      <w:r>
        <w:t>FP06 - Paciente clica no botão “Salvar informações”;</w:t>
      </w:r>
    </w:p>
    <w:p w:rsidR="00451FAA" w:rsidRDefault="00FE13B5" w:rsidP="00D42BBD">
      <w:pPr>
        <w:pStyle w:val="Corpodetexto"/>
        <w:numPr>
          <w:ilvl w:val="0"/>
          <w:numId w:val="12"/>
        </w:numPr>
      </w:pPr>
      <w:r>
        <w:t xml:space="preserve">FP07 </w:t>
      </w:r>
      <w:r w:rsidR="00CD536D">
        <w:t>–</w:t>
      </w:r>
      <w:r>
        <w:t xml:space="preserve"> </w:t>
      </w:r>
      <w:r w:rsidR="00CD536D">
        <w:t>Mensagem em tela: “</w:t>
      </w:r>
      <w:r>
        <w:t>Cadastro realizado com sucesso</w:t>
      </w:r>
      <w:r w:rsidR="00CD536D">
        <w:t>”</w:t>
      </w:r>
      <w:r>
        <w:t>.</w:t>
      </w:r>
    </w:p>
    <w:p w:rsidR="002E0A10" w:rsidRDefault="002E0A10" w:rsidP="002E0A10">
      <w:pPr>
        <w:pStyle w:val="Corpodetexto"/>
        <w:ind w:left="0"/>
      </w:pPr>
    </w:p>
    <w:p w:rsidR="002E0A10" w:rsidRDefault="002E0A10" w:rsidP="002E0A10">
      <w:pPr>
        <w:pStyle w:val="Corpodetexto"/>
      </w:pPr>
    </w:p>
    <w:p w:rsidR="00D42BBD" w:rsidRPr="00D42BBD" w:rsidRDefault="00D42BBD" w:rsidP="00CD536D">
      <w:pPr>
        <w:pStyle w:val="Corpodetexto"/>
        <w:ind w:left="1440"/>
      </w:pPr>
    </w:p>
    <w:p w:rsidR="00285ED7" w:rsidRDefault="00285ED7">
      <w:pPr>
        <w:pStyle w:val="Ttulo1"/>
      </w:pPr>
      <w:r>
        <w:t>Pós-condições</w:t>
      </w:r>
    </w:p>
    <w:p w:rsidR="00CB6D33" w:rsidRDefault="00CB6D33" w:rsidP="00CB6D33">
      <w:pPr>
        <w:pStyle w:val="Ttulo2"/>
        <w:rPr>
          <w:b w:val="0"/>
        </w:rPr>
      </w:pPr>
      <w:r>
        <w:rPr>
          <w:b w:val="0"/>
        </w:rPr>
        <w:t xml:space="preserve">Aviso sonoro e textual apresentado </w:t>
      </w:r>
      <w:r w:rsidR="002E0A10">
        <w:rPr>
          <w:b w:val="0"/>
        </w:rPr>
        <w:t>ao Paciente no horário definido, através de SMS e toque despertador.</w:t>
      </w:r>
    </w:p>
    <w:p w:rsidR="00CB6D33" w:rsidRPr="00CB6D33" w:rsidRDefault="00CB6D33" w:rsidP="00CB6D33"/>
    <w:p w:rsidR="00D42BBD" w:rsidRPr="00D42BBD" w:rsidRDefault="00D42BBD" w:rsidP="00D42BBD"/>
    <w:p w:rsidR="00D42BBD" w:rsidRPr="00D42BBD" w:rsidRDefault="00285ED7" w:rsidP="00D42BBD">
      <w:pPr>
        <w:pStyle w:val="Ttulo1"/>
      </w:pPr>
      <w:r>
        <w:t>Requisitos Adicionais</w:t>
      </w:r>
    </w:p>
    <w:p w:rsidR="00285ED7" w:rsidRDefault="00041B97">
      <w:pPr>
        <w:pStyle w:val="Corpodetexto"/>
      </w:pPr>
      <w:r>
        <w:t>Apresentar botão</w:t>
      </w:r>
      <w:r w:rsidR="002E0A10">
        <w:t xml:space="preserve"> </w:t>
      </w:r>
      <w:r>
        <w:t>“</w:t>
      </w:r>
      <w:r w:rsidR="002E0A10">
        <w:t>OK</w:t>
      </w:r>
      <w:r>
        <w:t xml:space="preserve">” </w:t>
      </w:r>
      <w:r w:rsidR="002E0A10">
        <w:t>Sempre que for fornecida uma mensagem em tela</w:t>
      </w:r>
      <w:r>
        <w:t>;</w:t>
      </w:r>
    </w:p>
    <w:p w:rsidR="00285ED7" w:rsidRDefault="00285ED7"/>
    <w:p w:rsidR="00B9279E" w:rsidRDefault="00B9279E"/>
    <w:sectPr w:rsidR="00B9279E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5E9C" w:rsidRDefault="00C15E9C">
      <w:r>
        <w:separator/>
      </w:r>
    </w:p>
  </w:endnote>
  <w:endnote w:type="continuationSeparator" w:id="0">
    <w:p w:rsidR="00C15E9C" w:rsidRDefault="00C15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F61613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F61613">
            <w:rPr>
              <w:rStyle w:val="Nmerodepgina"/>
              <w:noProof/>
              <w:sz w:val="20"/>
              <w:szCs w:val="20"/>
            </w:rPr>
            <w:t>3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5E9C" w:rsidRDefault="00C15E9C">
      <w:r>
        <w:separator/>
      </w:r>
    </w:p>
  </w:footnote>
  <w:footnote w:type="continuationSeparator" w:id="0">
    <w:p w:rsidR="00C15E9C" w:rsidRDefault="00C15E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6A6EB7" w:rsidP="003C6BB0">
          <w:pPr>
            <w:rPr>
              <w:sz w:val="20"/>
            </w:rPr>
          </w:pPr>
          <w:r>
            <w:rPr>
              <w:sz w:val="20"/>
            </w:rPr>
            <w:t>Aux</w:t>
          </w:r>
          <w:r w:rsidR="00D52F02">
            <w:rPr>
              <w:sz w:val="20"/>
            </w:rPr>
            <w:t>.</w:t>
          </w:r>
          <w:r>
            <w:rPr>
              <w:sz w:val="20"/>
            </w:rPr>
            <w:t xml:space="preserve"> Memory</w:t>
          </w:r>
        </w:p>
      </w:tc>
      <w:tc>
        <w:tcPr>
          <w:tcW w:w="2369" w:type="dxa"/>
        </w:tcPr>
        <w:p w:rsidR="00285ED7" w:rsidRDefault="00285ED7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285ED7">
      <w:tc>
        <w:tcPr>
          <w:tcW w:w="6379" w:type="dxa"/>
        </w:tcPr>
        <w:p w:rsidR="00D52F02" w:rsidRDefault="00285ED7" w:rsidP="00D52F02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  <w:r w:rsidR="00D52F02">
            <w:rPr>
              <w:sz w:val="20"/>
            </w:rPr>
            <w:t>Receber Notificações</w:t>
          </w:r>
        </w:p>
      </w:tc>
      <w:tc>
        <w:tcPr>
          <w:tcW w:w="2369" w:type="dxa"/>
        </w:tcPr>
        <w:p w:rsidR="006A6EB7" w:rsidRDefault="00B22B82" w:rsidP="00D52F02">
          <w:pPr>
            <w:rPr>
              <w:sz w:val="20"/>
            </w:rPr>
          </w:pPr>
          <w:r>
            <w:rPr>
              <w:sz w:val="20"/>
            </w:rPr>
            <w:t xml:space="preserve">  Data: </w:t>
          </w:r>
          <w:r w:rsidR="00D52F02">
            <w:rPr>
              <w:sz w:val="20"/>
            </w:rPr>
            <w:t>20</w:t>
          </w:r>
          <w:r w:rsidR="006A6EB7">
            <w:rPr>
              <w:sz w:val="20"/>
            </w:rPr>
            <w:t>/</w:t>
          </w:r>
          <w:r w:rsidR="00D52F02">
            <w:rPr>
              <w:sz w:val="20"/>
            </w:rPr>
            <w:t>11</w:t>
          </w:r>
          <w:r w:rsidR="006A6EB7">
            <w:rPr>
              <w:sz w:val="20"/>
            </w:rPr>
            <w:t>/2013</w:t>
          </w:r>
        </w:p>
      </w:tc>
    </w:tr>
  </w:tbl>
  <w:p w:rsidR="00285ED7" w:rsidRDefault="00285ED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2D5A7FB1"/>
    <w:multiLevelType w:val="hybridMultilevel"/>
    <w:tmpl w:val="6F00BE60"/>
    <w:lvl w:ilvl="0" w:tplc="52A4D5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4DFF74DF"/>
    <w:multiLevelType w:val="multilevel"/>
    <w:tmpl w:val="5A7A66B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8">
    <w:nsid w:val="55DC1026"/>
    <w:multiLevelType w:val="hybridMultilevel"/>
    <w:tmpl w:val="1410F7F6"/>
    <w:lvl w:ilvl="0" w:tplc="660431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64957E5A"/>
    <w:multiLevelType w:val="hybridMultilevel"/>
    <w:tmpl w:val="3CC271A4"/>
    <w:lvl w:ilvl="0" w:tplc="4C0A79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7C022DF1"/>
    <w:multiLevelType w:val="hybridMultilevel"/>
    <w:tmpl w:val="6B3E8EFC"/>
    <w:lvl w:ilvl="0" w:tplc="215AF94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9"/>
  </w:num>
  <w:num w:numId="6">
    <w:abstractNumId w:val="5"/>
  </w:num>
  <w:num w:numId="7">
    <w:abstractNumId w:val="6"/>
  </w:num>
  <w:num w:numId="8">
    <w:abstractNumId w:val="1"/>
  </w:num>
  <w:num w:numId="9">
    <w:abstractNumId w:val="10"/>
  </w:num>
  <w:num w:numId="10">
    <w:abstractNumId w:val="7"/>
  </w:num>
  <w:num w:numId="11">
    <w:abstractNumId w:val="11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EB7"/>
    <w:rsid w:val="00006FBA"/>
    <w:rsid w:val="00041B97"/>
    <w:rsid w:val="00051DCD"/>
    <w:rsid w:val="00131236"/>
    <w:rsid w:val="001C4985"/>
    <w:rsid w:val="00285ED7"/>
    <w:rsid w:val="002E0A10"/>
    <w:rsid w:val="003C10FB"/>
    <w:rsid w:val="003C6BB0"/>
    <w:rsid w:val="003D1D2C"/>
    <w:rsid w:val="00451FAA"/>
    <w:rsid w:val="004E37DB"/>
    <w:rsid w:val="005822E9"/>
    <w:rsid w:val="005A6F3A"/>
    <w:rsid w:val="006A6EB7"/>
    <w:rsid w:val="006F4E68"/>
    <w:rsid w:val="00735715"/>
    <w:rsid w:val="00786112"/>
    <w:rsid w:val="007A211C"/>
    <w:rsid w:val="007D03F2"/>
    <w:rsid w:val="00971484"/>
    <w:rsid w:val="00A47C8F"/>
    <w:rsid w:val="00A9621B"/>
    <w:rsid w:val="00AB12A0"/>
    <w:rsid w:val="00AB1A8D"/>
    <w:rsid w:val="00AD18FD"/>
    <w:rsid w:val="00AF6CE5"/>
    <w:rsid w:val="00B22B82"/>
    <w:rsid w:val="00B9279E"/>
    <w:rsid w:val="00BD13FA"/>
    <w:rsid w:val="00C15E9C"/>
    <w:rsid w:val="00C21B60"/>
    <w:rsid w:val="00CB6D33"/>
    <w:rsid w:val="00CD0D15"/>
    <w:rsid w:val="00CD536D"/>
    <w:rsid w:val="00D35655"/>
    <w:rsid w:val="00D42BBD"/>
    <w:rsid w:val="00D52F02"/>
    <w:rsid w:val="00D82C38"/>
    <w:rsid w:val="00DB420B"/>
    <w:rsid w:val="00DD712A"/>
    <w:rsid w:val="00E16A90"/>
    <w:rsid w:val="00E23D58"/>
    <w:rsid w:val="00EF6590"/>
    <w:rsid w:val="00F61613"/>
    <w:rsid w:val="00FE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son%20Dias\Documents\Aulas\Entrega%20PS1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</Template>
  <TotalTime>599</TotalTime>
  <Pages>3</Pages>
  <Words>409</Words>
  <Characters>2212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2616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Edson Dias</dc:creator>
  <cp:lastModifiedBy>Edson Dias</cp:lastModifiedBy>
  <cp:revision>20</cp:revision>
  <cp:lastPrinted>2013-10-02T23:40:00Z</cp:lastPrinted>
  <dcterms:created xsi:type="dcterms:W3CDTF">2013-10-02T23:24:00Z</dcterms:created>
  <dcterms:modified xsi:type="dcterms:W3CDTF">2013-12-03T22:18:00Z</dcterms:modified>
</cp:coreProperties>
</file>
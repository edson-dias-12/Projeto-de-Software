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BD13FA">
        <w:t xml:space="preserve">Cadastrar </w:t>
      </w:r>
      <w:r w:rsidR="001C4985">
        <w:t>Medicamentos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 xml:space="preserve">Usuário deve cadastrar cada </w:t>
      </w:r>
      <w:r w:rsidR="001C4985">
        <w:t>medicamento</w:t>
      </w:r>
      <w:r>
        <w:t xml:space="preserve"> no sistema, um por vez.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BD13FA" w:rsidRDefault="00786112" w:rsidP="00786112">
      <w:pPr>
        <w:pStyle w:val="Ttulo2"/>
      </w:pPr>
      <w:r>
        <w:t>Paciente</w:t>
      </w:r>
    </w:p>
    <w:p w:rsidR="00786112" w:rsidRPr="00786112" w:rsidRDefault="00786112" w:rsidP="00786112"/>
    <w:p w:rsidR="00285ED7" w:rsidRDefault="00285ED7">
      <w:pPr>
        <w:pStyle w:val="Ttulo1"/>
      </w:pPr>
      <w:r>
        <w:t>Pré-condições</w:t>
      </w:r>
    </w:p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285ED7" w:rsidRDefault="00285ED7">
      <w:pPr>
        <w:pStyle w:val="Ttulo1"/>
      </w:pPr>
      <w:r>
        <w:t>Fluxo Principal</w:t>
      </w:r>
    </w:p>
    <w:p w:rsidR="00285ED7" w:rsidRPr="003C6BB0" w:rsidRDefault="00786112">
      <w:pPr>
        <w:pStyle w:val="Corpodetexto"/>
        <w:numPr>
          <w:ilvl w:val="0"/>
          <w:numId w:val="5"/>
        </w:numPr>
      </w:pPr>
      <w:r>
        <w:t>Paciente e</w:t>
      </w:r>
      <w:r w:rsidR="00B22B82">
        <w:t xml:space="preserve">stá </w:t>
      </w:r>
      <w:r>
        <w:t xml:space="preserve">na tela de cadastro </w:t>
      </w:r>
      <w:r w:rsidR="001C4985">
        <w:t>de medicamentos;</w:t>
      </w:r>
    </w:p>
    <w:p w:rsidR="00285ED7" w:rsidRDefault="001C4985">
      <w:pPr>
        <w:pStyle w:val="Corpodetexto"/>
        <w:numPr>
          <w:ilvl w:val="0"/>
          <w:numId w:val="5"/>
        </w:numPr>
      </w:pPr>
      <w:r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1C4985">
      <w:pPr>
        <w:pStyle w:val="Corpodetexto"/>
        <w:numPr>
          <w:ilvl w:val="0"/>
          <w:numId w:val="5"/>
        </w:numPr>
      </w:pPr>
      <w:r>
        <w:t xml:space="preserve">Paciente </w:t>
      </w:r>
      <w:r w:rsidR="00A47C8F">
        <w:t>escreve na tela o nome do medicamento;</w:t>
      </w:r>
    </w:p>
    <w:p w:rsidR="00285ED7" w:rsidRDefault="00A47C8F">
      <w:pPr>
        <w:pStyle w:val="Corpodetexto"/>
        <w:numPr>
          <w:ilvl w:val="0"/>
          <w:numId w:val="5"/>
        </w:numPr>
      </w:pPr>
      <w:r>
        <w:t>Paciente escolhe o tipo de medicamento</w:t>
      </w:r>
      <w:r w:rsidR="004E37DB">
        <w:t>;</w:t>
      </w:r>
    </w:p>
    <w:p w:rsidR="00A47C8F" w:rsidRDefault="00A47C8F">
      <w:pPr>
        <w:pStyle w:val="Corpodetexto"/>
        <w:numPr>
          <w:ilvl w:val="0"/>
          <w:numId w:val="5"/>
        </w:numPr>
      </w:pPr>
      <w:r>
        <w:t>Paciente inclui informações adicionais</w:t>
      </w:r>
      <w:r w:rsidR="004E37DB">
        <w:t>;</w:t>
      </w:r>
    </w:p>
    <w:p w:rsidR="00A47C8F" w:rsidRDefault="00A47C8F">
      <w:pPr>
        <w:pStyle w:val="Corpodetexto"/>
        <w:numPr>
          <w:ilvl w:val="0"/>
          <w:numId w:val="5"/>
        </w:numPr>
      </w:pPr>
      <w:r>
        <w:t>Paciente clica no botão “Salvar informações”</w:t>
      </w:r>
      <w:r w:rsidR="004E37DB">
        <w:t>;</w:t>
      </w:r>
    </w:p>
    <w:p w:rsidR="00A47C8F" w:rsidRPr="003C6BB0" w:rsidRDefault="00A47C8F">
      <w:pPr>
        <w:pStyle w:val="Corpodetexto"/>
        <w:numPr>
          <w:ilvl w:val="0"/>
          <w:numId w:val="5"/>
        </w:numPr>
      </w:pPr>
      <w:r>
        <w:t>Cadastro realizado com sucesso.</w:t>
      </w:r>
      <w:bookmarkStart w:id="0" w:name="_GoBack"/>
      <w:bookmarkEnd w:id="0"/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285ED7">
      <w:pPr>
        <w:pStyle w:val="Ttulo2"/>
      </w:pPr>
      <w:r>
        <w:t>&lt;Fluxo Alternativo 1&gt;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Pr="003C6BB0" w:rsidRDefault="003C6BB0">
      <w:pPr>
        <w:pStyle w:val="Corpodetexto"/>
        <w:numPr>
          <w:ilvl w:val="0"/>
          <w:numId w:val="8"/>
        </w:numPr>
      </w:pPr>
      <w:r>
        <w:t xml:space="preserve">O caso de uso retorna para o passo </w:t>
      </w:r>
      <w:proofErr w:type="gramStart"/>
      <w:r w:rsidR="00B22B82">
        <w:t>2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r>
        <w:t>subfluxo</w:t>
      </w:r>
      <w:proofErr w:type="spellEnd"/>
      <w:r>
        <w:t xml:space="preserve"> 1&gt;</w:t>
      </w:r>
    </w:p>
    <w:p w:rsidR="00285ED7" w:rsidRDefault="00285ED7">
      <w:pPr>
        <w:pStyle w:val="Corpodetexto"/>
        <w:numPr>
          <w:ilvl w:val="0"/>
          <w:numId w:val="7"/>
        </w:numPr>
      </w:pPr>
      <w:r>
        <w:t>&lt;</w:t>
      </w:r>
      <w:r w:rsidR="003C6BB0" w:rsidRPr="003C6BB0">
        <w:t xml:space="preserve"> </w:t>
      </w:r>
      <w:proofErr w:type="spellStart"/>
      <w:r w:rsidR="003C6BB0">
        <w:t>subfluxo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</w:t>
      </w:r>
      <w:r w:rsidR="003C6BB0">
        <w:t>passo</w:t>
      </w:r>
      <w:r>
        <w:t xml:space="preserve"> 1&gt;</w:t>
      </w:r>
    </w:p>
    <w:p w:rsidR="00285ED7" w:rsidRDefault="00285ED7">
      <w:pPr>
        <w:pStyle w:val="Corpodetexto"/>
        <w:numPr>
          <w:ilvl w:val="0"/>
          <w:numId w:val="7"/>
        </w:numPr>
      </w:pPr>
      <w:r>
        <w:t>…</w:t>
      </w:r>
    </w:p>
    <w:p w:rsidR="00285ED7" w:rsidRDefault="00285ED7">
      <w:pPr>
        <w:pStyle w:val="Corpodetexto"/>
        <w:numPr>
          <w:ilvl w:val="0"/>
          <w:numId w:val="7"/>
        </w:numPr>
      </w:pPr>
      <w:r>
        <w:t>&lt;</w:t>
      </w:r>
      <w:r w:rsidR="003C6BB0" w:rsidRPr="003C6BB0">
        <w:t xml:space="preserve"> </w:t>
      </w:r>
      <w:proofErr w:type="spellStart"/>
      <w:r w:rsidR="003C6BB0">
        <w:t>subfluxo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</w:t>
      </w:r>
      <w:r w:rsidR="003C6BB0">
        <w:t>passo</w:t>
      </w:r>
      <w:r>
        <w:t xml:space="preserve"> n&gt;</w:t>
      </w:r>
    </w:p>
    <w:p w:rsidR="00285ED7" w:rsidRDefault="00285ED7">
      <w:pPr>
        <w:pStyle w:val="Ttulo1"/>
      </w:pPr>
      <w:r>
        <w:t>Cenários Principais</w:t>
      </w:r>
    </w:p>
    <w:p w:rsidR="00285ED7" w:rsidRDefault="00285ED7">
      <w:pPr>
        <w:pStyle w:val="Ttulo2"/>
      </w:pPr>
      <w:r>
        <w:t>&lt;cenário 1&gt;</w:t>
      </w:r>
    </w:p>
    <w:p w:rsidR="00285ED7" w:rsidRDefault="003C6BB0">
      <w:pPr>
        <w:pStyle w:val="Corpodetexto"/>
        <w:numPr>
          <w:ilvl w:val="0"/>
          <w:numId w:val="6"/>
        </w:numPr>
      </w:pPr>
      <w:r>
        <w:t>&lt;cená</w:t>
      </w:r>
      <w:r w:rsidR="00285ED7">
        <w:t xml:space="preserve">rio </w:t>
      </w:r>
      <w:proofErr w:type="gramStart"/>
      <w:r w:rsidR="00285ED7">
        <w:t>1</w:t>
      </w:r>
      <w:proofErr w:type="gramEnd"/>
      <w:r w:rsidR="00285ED7">
        <w:t xml:space="preserve">, </w:t>
      </w:r>
      <w:r>
        <w:t>passo</w:t>
      </w:r>
      <w:r w:rsidR="00285ED7">
        <w:t xml:space="preserve"> 1&gt;</w:t>
      </w:r>
    </w:p>
    <w:p w:rsidR="00285ED7" w:rsidRDefault="00285ED7">
      <w:pPr>
        <w:pStyle w:val="Corpodetexto"/>
        <w:numPr>
          <w:ilvl w:val="0"/>
          <w:numId w:val="6"/>
        </w:numPr>
      </w:pPr>
      <w:r>
        <w:t>…</w:t>
      </w:r>
    </w:p>
    <w:p w:rsidR="00285ED7" w:rsidRDefault="003C6BB0">
      <w:pPr>
        <w:pStyle w:val="Corpodetexto"/>
        <w:numPr>
          <w:ilvl w:val="0"/>
          <w:numId w:val="6"/>
        </w:numPr>
      </w:pPr>
      <w:r>
        <w:t>&lt;cená</w:t>
      </w:r>
      <w:r w:rsidR="00285ED7">
        <w:t xml:space="preserve">rio </w:t>
      </w:r>
      <w:proofErr w:type="gramStart"/>
      <w:r w:rsidR="00285ED7">
        <w:t>1</w:t>
      </w:r>
      <w:proofErr w:type="gramEnd"/>
      <w:r w:rsidR="00285ED7">
        <w:t xml:space="preserve">, </w:t>
      </w:r>
      <w:r>
        <w:t>passo</w:t>
      </w:r>
      <w:r w:rsidR="00285ED7">
        <w:t xml:space="preserve"> n&gt;</w:t>
      </w:r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285ED7">
      <w:pPr>
        <w:pStyle w:val="Ttulo2"/>
      </w:pPr>
      <w:r>
        <w:t>&lt;pós-condição 1&gt;</w:t>
      </w:r>
    </w:p>
    <w:p w:rsidR="00285ED7" w:rsidRDefault="00285ED7">
      <w:pPr>
        <w:pStyle w:val="Ttulo1"/>
      </w:pPr>
      <w:r>
        <w:t>Requisitos Adicionais</w:t>
      </w:r>
    </w:p>
    <w:p w:rsidR="00285ED7" w:rsidRDefault="00285ED7">
      <w:pPr>
        <w:pStyle w:val="Corpodetexto"/>
      </w:pPr>
      <w:r>
        <w:t>&lt;</w:t>
      </w:r>
      <w:r w:rsidR="003C6BB0">
        <w:t>requisito especial 1</w:t>
      </w:r>
      <w:r>
        <w:t>&gt;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E9" w:rsidRDefault="005822E9">
      <w:r>
        <w:separator/>
      </w:r>
    </w:p>
  </w:endnote>
  <w:endnote w:type="continuationSeparator" w:id="0">
    <w:p w:rsidR="005822E9" w:rsidRDefault="0058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E37D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E37D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E9" w:rsidRDefault="005822E9">
      <w:r>
        <w:separator/>
      </w:r>
    </w:p>
  </w:footnote>
  <w:footnote w:type="continuationSeparator" w:id="0">
    <w:p w:rsidR="005822E9" w:rsidRDefault="00582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1C4985"/>
    <w:rsid w:val="00285ED7"/>
    <w:rsid w:val="003C10FB"/>
    <w:rsid w:val="003C6BB0"/>
    <w:rsid w:val="003D1D2C"/>
    <w:rsid w:val="004E37DB"/>
    <w:rsid w:val="005822E9"/>
    <w:rsid w:val="006A6EB7"/>
    <w:rsid w:val="00786112"/>
    <w:rsid w:val="00A47C8F"/>
    <w:rsid w:val="00B22B82"/>
    <w:rsid w:val="00B9279E"/>
    <w:rsid w:val="00BD13FA"/>
    <w:rsid w:val="00C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45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5</cp:revision>
  <cp:lastPrinted>2013-10-02T23:40:00Z</cp:lastPrinted>
  <dcterms:created xsi:type="dcterms:W3CDTF">2013-10-02T23:24:00Z</dcterms:created>
  <dcterms:modified xsi:type="dcterms:W3CDTF">2013-10-03T00:22:00Z</dcterms:modified>
</cp:coreProperties>
</file>
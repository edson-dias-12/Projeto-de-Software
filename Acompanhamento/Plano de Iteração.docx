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Início da Iteração</w:t>
            </w:r>
          </w:p>
        </w:tc>
        <w:tc>
          <w:tcPr>
            <w:tcW w:w="1985" w:type="dxa"/>
          </w:tcPr>
          <w:p w:rsidR="0095311D" w:rsidRDefault="00283C1A" w:rsidP="00082549">
            <w:r>
              <w:t>0</w:t>
            </w:r>
            <w:r w:rsidR="00082549">
              <w:t>4</w:t>
            </w:r>
            <w:r w:rsidR="00C75F8D">
              <w:t>/09/2013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95311D" w:rsidRDefault="00283C1A">
            <w:r>
              <w:t>18</w:t>
            </w:r>
            <w:r w:rsidR="001838D5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15827" w:rsidRDefault="00082549">
            <w:r>
              <w:t>18/09/2013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82549" w:rsidRDefault="00082549">
            <w:r>
              <w:t>24/09/2013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15827" w:rsidRDefault="00082549">
            <w:r>
              <w:t>24/09/2013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70415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</w:t>
            </w:r>
            <w:r w:rsidR="00082549">
              <w:rPr>
                <w:rFonts w:ascii="Arial" w:hAnsi="Arial" w:cs="Arial"/>
              </w:rPr>
              <w:t>o Requisito</w:t>
            </w:r>
          </w:p>
        </w:tc>
        <w:tc>
          <w:tcPr>
            <w:tcW w:w="1985" w:type="dxa"/>
          </w:tcPr>
          <w:p w:rsidR="00082549" w:rsidRDefault="00684C89" w:rsidP="00CD000C">
            <w:r>
              <w:t>29</w:t>
            </w:r>
            <w:r w:rsidR="00082549">
              <w:t>/</w:t>
            </w:r>
            <w:r w:rsidR="00CD000C">
              <w:t>09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15827" w:rsidRDefault="00684C89" w:rsidP="00CD000C">
            <w:r>
              <w:t>29/</w:t>
            </w:r>
            <w:r w:rsidR="00CD000C">
              <w:t>09</w:t>
            </w:r>
            <w:r w:rsidR="00082549">
              <w:t>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Uso</w:t>
            </w:r>
          </w:p>
        </w:tc>
        <w:tc>
          <w:tcPr>
            <w:tcW w:w="1985" w:type="dxa"/>
          </w:tcPr>
          <w:p w:rsidR="00CD000C" w:rsidRDefault="00CD000C">
            <w:r>
              <w:t>09/10/2013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Teste</w:t>
            </w:r>
          </w:p>
        </w:tc>
        <w:tc>
          <w:tcPr>
            <w:tcW w:w="1985" w:type="dxa"/>
          </w:tcPr>
          <w:p w:rsidR="00CD000C" w:rsidRDefault="00CD000C">
            <w:r>
              <w:t>16/10/2013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Documento de Arquitetura</w:t>
            </w:r>
          </w:p>
        </w:tc>
        <w:tc>
          <w:tcPr>
            <w:tcW w:w="1985" w:type="dxa"/>
          </w:tcPr>
          <w:p w:rsidR="00CD000C" w:rsidRDefault="00CD000C">
            <w:r>
              <w:t>16/10/2013</w:t>
            </w:r>
          </w:p>
        </w:tc>
      </w:tr>
      <w:tr w:rsidR="00CD000C" w:rsidTr="00082549">
        <w:tc>
          <w:tcPr>
            <w:tcW w:w="4885" w:type="dxa"/>
          </w:tcPr>
          <w:p w:rsidR="00CD000C" w:rsidRDefault="00CD000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Protótipo da Tela</w:t>
            </w:r>
          </w:p>
        </w:tc>
        <w:tc>
          <w:tcPr>
            <w:tcW w:w="1985" w:type="dxa"/>
          </w:tcPr>
          <w:p w:rsidR="00CD000C" w:rsidRDefault="00CD000C">
            <w:r>
              <w:t>23/10/2013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Final da Iteração</w:t>
            </w:r>
          </w:p>
        </w:tc>
        <w:tc>
          <w:tcPr>
            <w:tcW w:w="1985" w:type="dxa"/>
          </w:tcPr>
          <w:p w:rsidR="0095311D" w:rsidRDefault="00283C1A" w:rsidP="00283C1A">
            <w: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P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Início de Implementação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885"/>
        <w:gridCol w:w="1005"/>
        <w:gridCol w:w="990"/>
        <w:gridCol w:w="1080"/>
        <w:gridCol w:w="900"/>
        <w:gridCol w:w="1080"/>
      </w:tblGrid>
      <w:tr w:rsidR="0095311D" w:rsidTr="00276F2E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8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00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727C62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727C62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727C62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727C62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727C62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727C62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727C62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CD00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Documento Especificação </w:t>
            </w:r>
            <w:r w:rsidR="00CD000C">
              <w:rPr>
                <w:rFonts w:ascii="Arial" w:hAnsi="Arial" w:cs="Arial"/>
              </w:rPr>
              <w:t>de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727C62" w:rsidP="002E36B8">
            <w:pPr>
              <w:rPr>
                <w:rFonts w:ascii="Arial" w:hAnsi="Arial" w:cs="Arial"/>
              </w:rPr>
            </w:pPr>
            <w:hyperlink r:id="rId15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727C62" w:rsidP="002E36B8">
            <w:pPr>
              <w:rPr>
                <w:rFonts w:ascii="Arial" w:hAnsi="Arial" w:cs="Arial"/>
              </w:rPr>
            </w:pPr>
            <w:hyperlink r:id="rId16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Edson </w:t>
            </w:r>
            <w:r w:rsidR="00082549">
              <w:rPr>
                <w:rFonts w:ascii="Arial" w:hAnsi="Arial" w:cs="Arial"/>
                <w:lang w:eastAsia="ja-JP"/>
              </w:rPr>
              <w:t>Dias</w:t>
            </w:r>
          </w:p>
        </w:tc>
        <w:tc>
          <w:tcPr>
            <w:tcW w:w="90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CF4C49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CF4C49" w:rsidRDefault="00CF4C49" w:rsidP="00CF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Uso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CF4C49" w:rsidRPr="002E36B8" w:rsidRDefault="00727C62" w:rsidP="00DE1230">
            <w:pPr>
              <w:rPr>
                <w:rFonts w:ascii="Arial" w:hAnsi="Arial" w:cs="Arial"/>
              </w:rPr>
            </w:pPr>
            <w:hyperlink r:id="rId17" w:history="1">
              <w:r w:rsidR="00CF4C49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F4C49" w:rsidTr="00276F2E">
        <w:trPr>
          <w:trHeight w:val="749"/>
        </w:trPr>
        <w:tc>
          <w:tcPr>
            <w:tcW w:w="1530" w:type="dxa"/>
            <w:noWrap/>
            <w:vAlign w:val="bottom"/>
          </w:tcPr>
          <w:p w:rsidR="00CF4C49" w:rsidRDefault="00CF4C49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Caso de Teste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Em execução</w:t>
            </w:r>
          </w:p>
        </w:tc>
        <w:tc>
          <w:tcPr>
            <w:tcW w:w="1005" w:type="dxa"/>
            <w:noWrap/>
            <w:vAlign w:val="bottom"/>
          </w:tcPr>
          <w:p w:rsidR="00CF4C49" w:rsidRPr="002E36B8" w:rsidRDefault="00727C62" w:rsidP="00DE1230">
            <w:pPr>
              <w:rPr>
                <w:rFonts w:ascii="Arial" w:hAnsi="Arial" w:cs="Arial"/>
              </w:rPr>
            </w:pPr>
            <w:hyperlink r:id="rId18" w:history="1">
              <w:r w:rsidR="00CF4C49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1,5h</w:t>
            </w:r>
          </w:p>
        </w:tc>
        <w:tc>
          <w:tcPr>
            <w:tcW w:w="1080" w:type="dxa"/>
            <w:noWrap/>
            <w:vAlign w:val="bottom"/>
          </w:tcPr>
          <w:p w:rsidR="00CF4C49" w:rsidRDefault="00CF4C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</w:tr>
      <w:tr w:rsidR="00CD000C" w:rsidTr="00276F2E">
        <w:trPr>
          <w:trHeight w:val="749"/>
        </w:trPr>
        <w:tc>
          <w:tcPr>
            <w:tcW w:w="1530" w:type="dxa"/>
            <w:noWrap/>
            <w:vAlign w:val="bottom"/>
          </w:tcPr>
          <w:p w:rsidR="00CD000C" w:rsidRDefault="00CD000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caderno de Arquitetura</w:t>
            </w:r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CD000C" w:rsidRPr="002E36B8" w:rsidRDefault="00727C62" w:rsidP="00737FEC">
            <w:pPr>
              <w:rPr>
                <w:rFonts w:ascii="Arial" w:hAnsi="Arial" w:cs="Arial"/>
              </w:rPr>
            </w:pPr>
            <w:hyperlink r:id="rId19" w:history="1">
              <w:r w:rsidR="00CD000C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CD000C" w:rsidRDefault="00CD0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</w:tr>
      <w:tr w:rsidR="00276F2E" w:rsidTr="00276F2E">
        <w:trPr>
          <w:trHeight w:val="749"/>
        </w:trPr>
        <w:tc>
          <w:tcPr>
            <w:tcW w:w="1530" w:type="dxa"/>
            <w:noWrap/>
            <w:vAlign w:val="bottom"/>
          </w:tcPr>
          <w:p w:rsidR="00276F2E" w:rsidRDefault="00276F2E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protótipo da tela</w:t>
            </w:r>
          </w:p>
        </w:tc>
        <w:tc>
          <w:tcPr>
            <w:tcW w:w="99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Atualizando</w:t>
            </w:r>
          </w:p>
        </w:tc>
        <w:tc>
          <w:tcPr>
            <w:tcW w:w="1005" w:type="dxa"/>
            <w:noWrap/>
            <w:vAlign w:val="bottom"/>
          </w:tcPr>
          <w:p w:rsidR="00276F2E" w:rsidRDefault="00276F2E" w:rsidP="00737FEC"/>
        </w:tc>
        <w:tc>
          <w:tcPr>
            <w:tcW w:w="99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276F2E" w:rsidRDefault="00276F2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  <w:bookmarkStart w:id="1" w:name="_GoBack"/>
      <w:bookmarkEnd w:id="1"/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A54679">
              <w:t>90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  <w:r>
              <w:t xml:space="preserve">Falta: </w:t>
            </w:r>
            <w:r w:rsidR="00A54679">
              <w:t>10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684C89">
            <w:pPr>
              <w:pStyle w:val="Corpodetexto"/>
              <w:ind w:left="0"/>
            </w:pPr>
            <w:r>
              <w:t>Alguns documentos ainda não preenchidos por completo.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lastRenderedPageBreak/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A24AB6" w:rsidRPr="00684C89">
        <w:t>consultor de projetos referente aos Documentos de Visão e Plano de Projeto</w:t>
      </w:r>
      <w:r w:rsidR="00D17B9B" w:rsidRPr="00684C89">
        <w:t>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>Apresentar ao consultor do Projeto os itens de trabalho atualizados.</w:t>
      </w:r>
    </w:p>
    <w:p w:rsidR="00684C89" w:rsidRPr="00684C89" w:rsidRDefault="00684C89" w:rsidP="00684C89"/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Pr="008D59CE" w:rsidRDefault="008D59CE" w:rsidP="008D59CE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62" w:rsidRDefault="00727C62">
      <w:r>
        <w:separator/>
      </w:r>
    </w:p>
  </w:endnote>
  <w:endnote w:type="continuationSeparator" w:id="0">
    <w:p w:rsidR="00727C62" w:rsidRDefault="0072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6F2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76F2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76F2E" w:rsidRPr="00276F2E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62" w:rsidRDefault="00727C62">
      <w:r>
        <w:separator/>
      </w:r>
    </w:p>
  </w:footnote>
  <w:footnote w:type="continuationSeparator" w:id="0">
    <w:p w:rsidR="00727C62" w:rsidRDefault="00727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77701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76F2E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51079"/>
    <w:rsid w:val="00684C89"/>
    <w:rsid w:val="006A4DC5"/>
    <w:rsid w:val="006F19C9"/>
    <w:rsid w:val="00704151"/>
    <w:rsid w:val="00721DDD"/>
    <w:rsid w:val="00727C62"/>
    <w:rsid w:val="00754A2E"/>
    <w:rsid w:val="0076496D"/>
    <w:rsid w:val="0077130D"/>
    <w:rsid w:val="00775637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7439B"/>
    <w:rsid w:val="00993DB8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D000C"/>
    <w:rsid w:val="00CE0610"/>
    <w:rsid w:val="00CF4B3E"/>
    <w:rsid w:val="00CF4C49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236</TotalTime>
  <Pages>3</Pages>
  <Words>568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139</cp:revision>
  <cp:lastPrinted>2013-10-02T18:09:00Z</cp:lastPrinted>
  <dcterms:created xsi:type="dcterms:W3CDTF">2013-10-02T17:09:00Z</dcterms:created>
  <dcterms:modified xsi:type="dcterms:W3CDTF">2013-10-29T16:36:00Z</dcterms:modified>
</cp:coreProperties>
</file>